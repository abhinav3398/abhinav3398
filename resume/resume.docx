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D5BF" w14:textId="77777777" w:rsidR="00D06709" w:rsidRPr="009C58B0" w:rsidRDefault="00D06709" w:rsidP="00DF1CB4">
      <w:pPr>
        <w:rPr>
          <w:rFonts w:ascii="Times New Roman" w:hAnsi="Times New Roman" w:cs="Times New Roman"/>
          <w:sz w:val="8"/>
          <w:szCs w:val="1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16"/>
        <w:gridCol w:w="21"/>
        <w:gridCol w:w="260"/>
        <w:gridCol w:w="1878"/>
        <w:gridCol w:w="268"/>
        <w:gridCol w:w="20"/>
        <w:gridCol w:w="483"/>
        <w:gridCol w:w="2380"/>
        <w:gridCol w:w="753"/>
        <w:gridCol w:w="20"/>
        <w:gridCol w:w="22"/>
        <w:gridCol w:w="3293"/>
        <w:gridCol w:w="408"/>
      </w:tblGrid>
      <w:tr w:rsidR="007F167D" w:rsidRPr="009C58B0" w14:paraId="2C1D9A7A" w14:textId="77777777" w:rsidTr="002F7522">
        <w:trPr>
          <w:gridAfter w:val="1"/>
          <w:wAfter w:w="404" w:type="dxa"/>
          <w:trHeight w:val="916"/>
          <w:jc w:val="center"/>
        </w:trPr>
        <w:tc>
          <w:tcPr>
            <w:tcW w:w="9918" w:type="dxa"/>
            <w:gridSpan w:val="12"/>
          </w:tcPr>
          <w:p w14:paraId="5B8C3016" w14:textId="7B93A476" w:rsidR="007F167D" w:rsidRPr="009C58B0" w:rsidRDefault="007F167D" w:rsidP="00823233">
            <w:pPr>
              <w:pStyle w:val="Heading1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ABHINAV lAKHANI</w:t>
            </w:r>
          </w:p>
        </w:tc>
      </w:tr>
      <w:tr w:rsidR="007F167D" w:rsidRPr="009C58B0" w14:paraId="78A61755" w14:textId="77777777" w:rsidTr="002F7522">
        <w:trPr>
          <w:gridAfter w:val="1"/>
          <w:wAfter w:w="404" w:type="dxa"/>
          <w:trHeight w:val="59"/>
          <w:jc w:val="center"/>
        </w:trPr>
        <w:tc>
          <w:tcPr>
            <w:tcW w:w="9918" w:type="dxa"/>
            <w:gridSpan w:val="12"/>
            <w:vAlign w:val="center"/>
          </w:tcPr>
          <w:p w14:paraId="06BC1609" w14:textId="52D15BAC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97854D0" wp14:editId="1571BA10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110490</wp:posOffset>
                      </wp:positionV>
                      <wp:extent cx="5709920" cy="323850"/>
                      <wp:effectExtent l="0" t="0" r="5080" b="19050"/>
                      <wp:wrapNone/>
                      <wp:docPr id="1263" name="Group 1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9920" cy="323850"/>
                                <a:chOff x="0" y="9202"/>
                                <a:chExt cx="6588680" cy="324926"/>
                              </a:xfrm>
                            </wpg:grpSpPr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0" y="324603"/>
                                  <a:ext cx="658868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88680" h="9525">
                                      <a:moveTo>
                                        <a:pt x="0" y="0"/>
                                      </a:moveTo>
                                      <a:lnTo>
                                        <a:pt x="6588680" y="0"/>
                                      </a:lnTo>
                                      <a:lnTo>
                                        <a:pt x="6588680" y="9525"/>
                                      </a:lnTo>
                                      <a:lnTo>
                                        <a:pt x="0" y="952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7878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8" name="Picture 1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3949" y="36635"/>
                                  <a:ext cx="182881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03164" y="9202"/>
                                  <a:ext cx="237744" cy="2377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8259" y="36635"/>
                                  <a:ext cx="210312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A16E93" id="Group 1263" o:spid="_x0000_s1026" style="position:absolute;margin-left:5.35pt;margin-top:8.7pt;width:449.6pt;height:25.5pt;z-index:-251657216;mso-width-relative:margin;mso-height-relative:margin" coordorigin=",92" coordsize="65886,324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">
                      <v:shape id="Shape 1761" o:spid="_x0000_s1027" style="position:absolute;top:3246;width:65886;height:95;visibility:visible;mso-wrap-style:square;v-text-anchor:top" coordsize="65886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" path="m,l6588680,r,9525l,9525,,e" fillcolor="#878787" stroked="f" strokeweight="0">
                        <v:stroke miterlimit="83231f" joinstyle="miter"/>
                        <v:path arrowok="t" textboxrect="0,0,6588680,9525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" o:spid="_x0000_s1028" type="#_x0000_t75" style="position:absolute;left:3839;top:366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">
                        <v:imagedata r:id="rId14" o:title=""/>
                      </v:shape>
                      <v:shape id="Picture 21" o:spid="_x0000_s1029" type="#_x0000_t75" style="position:absolute;left:48031;top:92;width:2378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">
                        <v:imagedata r:id="rId15" o:title=""/>
                      </v:shape>
                      <v:shape id="Picture 28" o:spid="_x0000_s1030" type="#_x0000_t75" style="position:absolute;left:21482;top:366;width:2103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">
                        <v:imagedata r:id="rId16" o:title=""/>
                      </v:shape>
                    </v:group>
                  </w:pict>
                </mc:Fallback>
              </mc:AlternateContent>
            </w:r>
          </w:p>
        </w:tc>
      </w:tr>
      <w:tr w:rsidR="007F167D" w:rsidRPr="009C58B0" w14:paraId="02CDACA4" w14:textId="77777777" w:rsidTr="002F7522">
        <w:trPr>
          <w:trHeight w:val="292"/>
          <w:jc w:val="center"/>
        </w:trPr>
        <w:tc>
          <w:tcPr>
            <w:tcW w:w="517" w:type="dxa"/>
            <w:vAlign w:val="center"/>
          </w:tcPr>
          <w:p w14:paraId="557EB484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" w:type="dxa"/>
            <w:shd w:val="clear" w:color="auto" w:fill="2C3B57" w:themeFill="text2"/>
            <w:vAlign w:val="center"/>
          </w:tcPr>
          <w:p w14:paraId="78E00D95" w14:textId="7F684C0C" w:rsidR="007F167D" w:rsidRPr="009C58B0" w:rsidRDefault="007F167D" w:rsidP="00823233">
            <w:pPr>
              <w:rPr>
                <w:rStyle w:val="Emphasis"/>
                <w:rFonts w:ascii="Times New Roman" w:hAnsi="Times New Roman" w:cs="Times New Roman"/>
              </w:rPr>
            </w:pPr>
          </w:p>
        </w:tc>
        <w:tc>
          <w:tcPr>
            <w:tcW w:w="260" w:type="dxa"/>
            <w:vAlign w:val="center"/>
          </w:tcPr>
          <w:p w14:paraId="467600F8" w14:textId="4A59D05F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  <w:vAlign w:val="center"/>
          </w:tcPr>
          <w:p w14:paraId="380FFD0A" w14:textId="4DF8E43E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 xml:space="preserve">   </w:t>
            </w:r>
            <w:hyperlink r:id="rId17" w:history="1">
              <w:r w:rsidRPr="009C58B0">
                <w:rPr>
                  <w:rStyle w:val="Hyperlink"/>
                  <w:rFonts w:ascii="Times New Roman" w:hAnsi="Times New Roman" w:cs="Times New Roman"/>
                </w:rPr>
                <w:t>Abhinav-Lakhani</w:t>
              </w:r>
            </w:hyperlink>
            <w:r w:rsidRPr="009C58B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8" w:type="dxa"/>
            <w:vAlign w:val="center"/>
          </w:tcPr>
          <w:p w14:paraId="586B4565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shd w:val="clear" w:color="auto" w:fill="2C3B57" w:themeFill="text2"/>
            <w:vAlign w:val="center"/>
          </w:tcPr>
          <w:p w14:paraId="26520896" w14:textId="02525979" w:rsidR="007F167D" w:rsidRPr="009C58B0" w:rsidRDefault="007F167D" w:rsidP="00823233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</w:p>
        </w:tc>
        <w:tc>
          <w:tcPr>
            <w:tcW w:w="483" w:type="dxa"/>
            <w:vAlign w:val="center"/>
          </w:tcPr>
          <w:p w14:paraId="3420349D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1" w:type="dxa"/>
            <w:vAlign w:val="center"/>
          </w:tcPr>
          <w:p w14:paraId="528F47DF" w14:textId="4CFDAB3D" w:rsidR="007F167D" w:rsidRPr="009C58B0" w:rsidRDefault="003F50C6" w:rsidP="00823233">
            <w:pPr>
              <w:rPr>
                <w:rFonts w:ascii="Times New Roman" w:hAnsi="Times New Roman" w:cs="Times New Roman"/>
              </w:rPr>
            </w:pPr>
            <w:hyperlink r:id="rId18" w:history="1">
              <w:r w:rsidR="007F167D" w:rsidRPr="009C58B0">
                <w:rPr>
                  <w:rStyle w:val="Hyperlink"/>
                  <w:rFonts w:ascii="Times New Roman" w:hAnsi="Times New Roman" w:cs="Times New Roman"/>
                </w:rPr>
                <w:t>3398abhinav@gmail.com</w:t>
              </w:r>
            </w:hyperlink>
          </w:p>
        </w:tc>
        <w:tc>
          <w:tcPr>
            <w:tcW w:w="749" w:type="dxa"/>
            <w:vAlign w:val="center"/>
          </w:tcPr>
          <w:p w14:paraId="5DC511DF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shd w:val="clear" w:color="auto" w:fill="2C3B57" w:themeFill="text2"/>
            <w:vAlign w:val="center"/>
          </w:tcPr>
          <w:p w14:paraId="6C4B8C5F" w14:textId="2C3F1C7F" w:rsidR="007F167D" w:rsidRPr="009C58B0" w:rsidRDefault="007F167D" w:rsidP="00823233">
            <w:pPr>
              <w:jc w:val="center"/>
              <w:rPr>
                <w:rStyle w:val="Emphasis"/>
                <w:rFonts w:ascii="Times New Roman" w:hAnsi="Times New Roman" w:cs="Times New Roman"/>
              </w:rPr>
            </w:pPr>
          </w:p>
        </w:tc>
        <w:tc>
          <w:tcPr>
            <w:tcW w:w="3724" w:type="dxa"/>
            <w:gridSpan w:val="3"/>
            <w:vAlign w:val="center"/>
          </w:tcPr>
          <w:p w14:paraId="29551C16" w14:textId="26B6FFD5" w:rsidR="007F167D" w:rsidRPr="009C58B0" w:rsidRDefault="001D4E67" w:rsidP="00823233">
            <w:pPr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 xml:space="preserve">          </w:t>
            </w:r>
            <w:hyperlink r:id="rId19" w:history="1">
              <w:r w:rsidRPr="009C58B0">
                <w:rPr>
                  <w:rStyle w:val="Hyperlink"/>
                  <w:rFonts w:ascii="Times New Roman" w:hAnsi="Times New Roman" w:cs="Times New Roman"/>
                </w:rPr>
                <w:t>abhinav3398</w:t>
              </w:r>
            </w:hyperlink>
          </w:p>
        </w:tc>
      </w:tr>
      <w:tr w:rsidR="007F167D" w:rsidRPr="009C58B0" w14:paraId="6064F8B5" w14:textId="77777777" w:rsidTr="002F7522">
        <w:trPr>
          <w:gridAfter w:val="1"/>
          <w:wAfter w:w="404" w:type="dxa"/>
          <w:trHeight w:val="59"/>
          <w:jc w:val="center"/>
        </w:trPr>
        <w:tc>
          <w:tcPr>
            <w:tcW w:w="9918" w:type="dxa"/>
            <w:gridSpan w:val="12"/>
            <w:vAlign w:val="center"/>
          </w:tcPr>
          <w:p w14:paraId="2764C84D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36E14AAB" w14:textId="77777777" w:rsidTr="002F7522">
        <w:trPr>
          <w:gridAfter w:val="1"/>
          <w:wAfter w:w="404" w:type="dxa"/>
          <w:trHeight w:val="59"/>
          <w:jc w:val="center"/>
        </w:trPr>
        <w:tc>
          <w:tcPr>
            <w:tcW w:w="6582" w:type="dxa"/>
            <w:gridSpan w:val="9"/>
            <w:vMerge w:val="restart"/>
            <w:vAlign w:val="bottom"/>
          </w:tcPr>
          <w:p w14:paraId="1CA61438" w14:textId="6456A1FF" w:rsidR="007F167D" w:rsidRPr="009C58B0" w:rsidRDefault="00492409" w:rsidP="00823233">
            <w:pPr>
              <w:pStyle w:val="Heading3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 xml:space="preserve">Professional Summary </w:t>
            </w:r>
          </w:p>
        </w:tc>
        <w:tc>
          <w:tcPr>
            <w:tcW w:w="42" w:type="dxa"/>
            <w:gridSpan w:val="2"/>
            <w:vMerge w:val="restart"/>
            <w:vAlign w:val="bottom"/>
          </w:tcPr>
          <w:p w14:paraId="2A62615E" w14:textId="3F1C4060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vAlign w:val="bottom"/>
          </w:tcPr>
          <w:p w14:paraId="1B3E0F65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5A250B0D" w14:textId="77777777" w:rsidTr="002F7522">
        <w:trPr>
          <w:gridAfter w:val="1"/>
          <w:wAfter w:w="404" w:type="dxa"/>
          <w:trHeight w:val="397"/>
          <w:jc w:val="center"/>
        </w:trPr>
        <w:tc>
          <w:tcPr>
            <w:tcW w:w="6582" w:type="dxa"/>
            <w:gridSpan w:val="9"/>
            <w:vMerge/>
            <w:vAlign w:val="bottom"/>
          </w:tcPr>
          <w:p w14:paraId="7BFA45B4" w14:textId="77777777" w:rsidR="007F167D" w:rsidRPr="009C58B0" w:rsidRDefault="007F167D" w:rsidP="00823233">
            <w:pPr>
              <w:pStyle w:val="Heading3"/>
              <w:rPr>
                <w:rFonts w:ascii="Times New Roman" w:hAnsi="Times New Roman" w:cs="Times New Roman"/>
              </w:rPr>
            </w:pPr>
          </w:p>
        </w:tc>
        <w:tc>
          <w:tcPr>
            <w:tcW w:w="42" w:type="dxa"/>
            <w:gridSpan w:val="2"/>
            <w:vMerge/>
            <w:vAlign w:val="bottom"/>
          </w:tcPr>
          <w:p w14:paraId="4B510473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shd w:val="clear" w:color="auto" w:fill="CADEE5" w:themeFill="background2"/>
            <w:vAlign w:val="bottom"/>
          </w:tcPr>
          <w:p w14:paraId="7E248591" w14:textId="77777777" w:rsidR="007F167D" w:rsidRPr="009C58B0" w:rsidRDefault="003F50C6" w:rsidP="00823233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u w:val="single"/>
                </w:rPr>
                <w:id w:val="-2075571490"/>
                <w:placeholder>
                  <w:docPart w:val="47123332A13B4957A0294002FF9F883C"/>
                </w:placeholder>
                <w:temporary/>
                <w:showingPlcHdr/>
                <w15:appearance w15:val="hidden"/>
              </w:sdtPr>
              <w:sdtEndPr>
                <w:rPr>
                  <w:u w:val="none"/>
                </w:rPr>
              </w:sdtEndPr>
              <w:sdtContent>
                <w:r w:rsidR="007F167D" w:rsidRPr="009C58B0">
                  <w:rPr>
                    <w:rFonts w:ascii="Times New Roman" w:hAnsi="Times New Roman" w:cs="Times New Roman"/>
                    <w:u w:val="single"/>
                  </w:rPr>
                  <w:t>Education</w:t>
                </w:r>
              </w:sdtContent>
            </w:sdt>
          </w:p>
        </w:tc>
      </w:tr>
      <w:tr w:rsidR="007F167D" w:rsidRPr="009C58B0" w14:paraId="2A910D8F" w14:textId="77777777" w:rsidTr="002F7522">
        <w:trPr>
          <w:gridAfter w:val="1"/>
          <w:wAfter w:w="404" w:type="dxa"/>
          <w:trHeight w:val="890"/>
          <w:jc w:val="center"/>
        </w:trPr>
        <w:tc>
          <w:tcPr>
            <w:tcW w:w="6582" w:type="dxa"/>
            <w:gridSpan w:val="9"/>
          </w:tcPr>
          <w:p w14:paraId="5A25E9D5" w14:textId="65F7ECCC" w:rsidR="007F167D" w:rsidRPr="009C58B0" w:rsidRDefault="00492409" w:rsidP="00823233">
            <w:pPr>
              <w:pStyle w:val="Text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Data Analyst</w:t>
            </w:r>
            <w:r w:rsidR="00B8707E">
              <w:rPr>
                <w:rFonts w:ascii="Times New Roman" w:hAnsi="Times New Roman" w:cs="Times New Roman"/>
              </w:rPr>
              <w:t>,</w:t>
            </w:r>
            <w:r w:rsidR="00E75AE3">
              <w:rPr>
                <w:rFonts w:ascii="Times New Roman" w:hAnsi="Times New Roman" w:cs="Times New Roman"/>
              </w:rPr>
              <w:t xml:space="preserve"> </w:t>
            </w:r>
            <w:r w:rsidR="00B8707E" w:rsidRPr="009C58B0">
              <w:rPr>
                <w:rFonts w:ascii="Times New Roman" w:hAnsi="Times New Roman" w:cs="Times New Roman"/>
              </w:rPr>
              <w:t>with background in robotics and artificial intelligence</w:t>
            </w:r>
            <w:r w:rsidR="00B8707E">
              <w:rPr>
                <w:rFonts w:ascii="Times New Roman" w:hAnsi="Times New Roman" w:cs="Times New Roman"/>
              </w:rPr>
              <w:t>,</w:t>
            </w:r>
            <w:r w:rsidRPr="009C58B0">
              <w:rPr>
                <w:rFonts w:ascii="Times New Roman" w:hAnsi="Times New Roman" w:cs="Times New Roman"/>
              </w:rPr>
              <w:t xml:space="preserve"> familiar with gathering, </w:t>
            </w:r>
            <w:proofErr w:type="gramStart"/>
            <w:r w:rsidRPr="009C58B0">
              <w:rPr>
                <w:rFonts w:ascii="Times New Roman" w:hAnsi="Times New Roman" w:cs="Times New Roman"/>
              </w:rPr>
              <w:t>cleaning</w:t>
            </w:r>
            <w:proofErr w:type="gramEnd"/>
            <w:r w:rsidRPr="009C58B0">
              <w:rPr>
                <w:rFonts w:ascii="Times New Roman" w:hAnsi="Times New Roman" w:cs="Times New Roman"/>
              </w:rPr>
              <w:t xml:space="preserve"> and organizing data with advanced understanding of statistical, algebraic and other analytical techniques to extract relevant insights from data according to the business requirements. Highly </w:t>
            </w:r>
            <w:r w:rsidR="008D2152">
              <w:rPr>
                <w:rFonts w:ascii="Times New Roman" w:hAnsi="Times New Roman" w:cs="Times New Roman"/>
              </w:rPr>
              <w:t>motivated</w:t>
            </w:r>
            <w:r w:rsidR="00B8707E">
              <w:rPr>
                <w:rFonts w:ascii="Times New Roman" w:hAnsi="Times New Roman" w:cs="Times New Roman"/>
              </w:rPr>
              <w:t xml:space="preserve"> to continuously learn and experiment with new tools and technologies.</w:t>
            </w:r>
          </w:p>
        </w:tc>
        <w:tc>
          <w:tcPr>
            <w:tcW w:w="42" w:type="dxa"/>
            <w:gridSpan w:val="2"/>
            <w:vMerge w:val="restart"/>
            <w:vAlign w:val="center"/>
          </w:tcPr>
          <w:p w14:paraId="7B8870BC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vMerge w:val="restart"/>
            <w:shd w:val="clear" w:color="auto" w:fill="CADEE5" w:themeFill="background2"/>
          </w:tcPr>
          <w:p w14:paraId="03C91087" w14:textId="0BCF648B" w:rsidR="007F167D" w:rsidRPr="009C58B0" w:rsidRDefault="007F167D" w:rsidP="00823233">
            <w:pPr>
              <w:pStyle w:val="Text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hAnsi="Times New Roman" w:cs="Times New Roman"/>
                <w:szCs w:val="22"/>
              </w:rPr>
              <w:t xml:space="preserve">Data Analytics for Business (Sep. 2020 – Apr. 2022) </w:t>
            </w:r>
            <w:r w:rsidRPr="009C58B0">
              <w:rPr>
                <w:rFonts w:ascii="Times New Roman" w:eastAsia="Open Sans" w:hAnsi="Times New Roman" w:cs="Times New Roman"/>
                <w:color w:val="424242"/>
                <w:szCs w:val="22"/>
              </w:rPr>
              <w:t>| CGPA – 4.0</w:t>
            </w:r>
          </w:p>
          <w:p w14:paraId="4C5ABD82" w14:textId="5D1B2228" w:rsidR="007F167D" w:rsidRPr="009C58B0" w:rsidRDefault="007F167D" w:rsidP="00823233">
            <w:pPr>
              <w:pStyle w:val="Text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hAnsi="Times New Roman" w:cs="Times New Roman"/>
                <w:szCs w:val="22"/>
              </w:rPr>
              <w:t>St. Clair, Mississauga ON, Canada</w:t>
            </w:r>
          </w:p>
          <w:p w14:paraId="25C23F4C" w14:textId="28030AB9" w:rsidR="007F167D" w:rsidRPr="009C58B0" w:rsidRDefault="007F167D" w:rsidP="00823233">
            <w:pPr>
              <w:pStyle w:val="Text"/>
              <w:rPr>
                <w:rFonts w:ascii="Times New Roman" w:hAnsi="Times New Roman" w:cs="Times New Roman"/>
                <w:szCs w:val="22"/>
              </w:rPr>
            </w:pPr>
          </w:p>
          <w:p w14:paraId="0C904115" w14:textId="0EA09D35" w:rsidR="007F167D" w:rsidRPr="009C58B0" w:rsidRDefault="007F167D" w:rsidP="00823233">
            <w:pPr>
              <w:pStyle w:val="Text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hAnsi="Times New Roman" w:cs="Times New Roman"/>
                <w:szCs w:val="22"/>
              </w:rPr>
              <w:t>B. Tech. in Mechatronics (Aug. 2015 – May 2019)</w:t>
            </w:r>
            <w:r w:rsidR="000C305B">
              <w:rPr>
                <w:rFonts w:ascii="Times New Roman" w:hAnsi="Times New Roman" w:cs="Times New Roman"/>
                <w:szCs w:val="22"/>
              </w:rPr>
              <w:t xml:space="preserve"> | </w:t>
            </w:r>
            <w:r w:rsidR="000C305B" w:rsidRPr="009C58B0">
              <w:rPr>
                <w:rFonts w:ascii="Times New Roman" w:hAnsi="Times New Roman" w:cs="Times New Roman"/>
                <w:szCs w:val="22"/>
              </w:rPr>
              <w:t>6.5 GPA out of 10.0</w:t>
            </w:r>
          </w:p>
          <w:p w14:paraId="533F763C" w14:textId="7B0A996B" w:rsidR="007F167D" w:rsidRPr="009C58B0" w:rsidRDefault="007F167D" w:rsidP="000C305B">
            <w:pPr>
              <w:pStyle w:val="Text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hAnsi="Times New Roman" w:cs="Times New Roman"/>
                <w:szCs w:val="22"/>
              </w:rPr>
              <w:t>Ganpat University, Gujarat, India</w:t>
            </w:r>
          </w:p>
          <w:p w14:paraId="30968A15" w14:textId="3D7AE53F" w:rsidR="007F167D" w:rsidRPr="009C58B0" w:rsidRDefault="007F167D" w:rsidP="00823233">
            <w:pPr>
              <w:pStyle w:val="Text"/>
              <w:rPr>
                <w:rFonts w:ascii="Times New Roman" w:hAnsi="Times New Roman" w:cs="Times New Roman"/>
                <w:szCs w:val="22"/>
              </w:rPr>
            </w:pPr>
          </w:p>
          <w:p w14:paraId="7C200A53" w14:textId="77777777" w:rsidR="007F167D" w:rsidRPr="009C58B0" w:rsidRDefault="007F167D" w:rsidP="00C06519">
            <w:pPr>
              <w:pStyle w:val="Text"/>
              <w:rPr>
                <w:rFonts w:ascii="Times New Roman" w:hAnsi="Times New Roman" w:cs="Times New Roman"/>
                <w:b/>
                <w:szCs w:val="22"/>
                <w:u w:val="single"/>
              </w:rPr>
            </w:pPr>
            <w:r w:rsidRPr="009C58B0">
              <w:rPr>
                <w:rFonts w:ascii="Times New Roman" w:hAnsi="Times New Roman" w:cs="Times New Roman"/>
                <w:b/>
                <w:szCs w:val="22"/>
                <w:u w:val="single"/>
              </w:rPr>
              <w:t>SKILLS</w:t>
            </w:r>
          </w:p>
          <w:p w14:paraId="7B0A26DD" w14:textId="77777777" w:rsidR="007F167D" w:rsidRPr="009C58B0" w:rsidRDefault="007F167D" w:rsidP="00ED6E46">
            <w:pPr>
              <w:pStyle w:val="Text"/>
              <w:spacing w:line="240" w:lineRule="auto"/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Languages </w:t>
            </w:r>
            <w:proofErr w:type="gramStart"/>
            <w:r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>and  Frameworks</w:t>
            </w:r>
            <w:proofErr w:type="gramEnd"/>
          </w:p>
          <w:p w14:paraId="0774B314" w14:textId="47E82763" w:rsidR="007F167D" w:rsidRPr="009C58B0" w:rsidRDefault="007F167D" w:rsidP="00ED6E46">
            <w:pPr>
              <w:pStyle w:val="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b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color w:val="424242"/>
                <w:szCs w:val="22"/>
              </w:rPr>
              <w:t>Python, Julia, R, SQL, C,</w:t>
            </w:r>
          </w:p>
          <w:p w14:paraId="25765639" w14:textId="356A7811" w:rsidR="007F167D" w:rsidRPr="009C58B0" w:rsidRDefault="007F167D" w:rsidP="00ED6E46">
            <w:pPr>
              <w:pStyle w:val="ListParagraph"/>
              <w:numPr>
                <w:ilvl w:val="0"/>
                <w:numId w:val="16"/>
              </w:numPr>
              <w:spacing w:after="97" w:line="240" w:lineRule="auto"/>
              <w:ind w:right="134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Scikit-Learn,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Flux.jl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proofErr w:type="spellStart"/>
            <w:r w:rsidR="000C305B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DifferentialEquations.jl</w:t>
            </w:r>
            <w:proofErr w:type="spellEnd"/>
            <w:r w:rsidR="000C305B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TensorFlow, flask,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Plotly</w:t>
            </w:r>
            <w:proofErr w:type="spellEnd"/>
          </w:p>
          <w:p w14:paraId="519DDBE3" w14:textId="47D69D87" w:rsidR="007F167D" w:rsidRPr="009C58B0" w:rsidRDefault="007F167D" w:rsidP="00ED6E46">
            <w:pPr>
              <w:spacing w:after="97"/>
              <w:ind w:left="527" w:right="134" w:hanging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</w:rPr>
              <w:t>Tools</w:t>
            </w:r>
          </w:p>
          <w:p w14:paraId="54D49B94" w14:textId="4363B85A" w:rsidR="007F167D" w:rsidRPr="009C58B0" w:rsidRDefault="007F167D" w:rsidP="00ED6E46">
            <w:pPr>
              <w:pStyle w:val="ListParagraph"/>
              <w:numPr>
                <w:ilvl w:val="0"/>
                <w:numId w:val="16"/>
              </w:numPr>
              <w:spacing w:after="11" w:line="240" w:lineRule="auto"/>
              <w:ind w:right="134"/>
              <w:rPr>
                <w:rFonts w:ascii="Times New Roman" w:hAnsi="Times New Roman" w:cs="Times New Roman"/>
                <w:szCs w:val="22"/>
              </w:rPr>
            </w:pP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Git &amp;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Github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vscode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bash &amp; </w:t>
            </w:r>
            <w:proofErr w:type="spellStart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wsl</w:t>
            </w:r>
            <w:proofErr w:type="spellEnd"/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 xml:space="preserve">, </w:t>
            </w:r>
            <w:proofErr w:type="spellStart"/>
            <w:r w:rsidR="0027458C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P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ower</w:t>
            </w:r>
            <w:r w:rsidR="0027458C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B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i</w:t>
            </w:r>
            <w:proofErr w:type="spellEnd"/>
            <w:r w:rsidRPr="009C58B0">
              <w:rPr>
                <w:rFonts w:ascii="Times New Roman" w:eastAsia="Open Sans" w:hAnsi="Times New Roman" w:cs="Times New Roman"/>
                <w:color w:val="424242"/>
                <w:szCs w:val="22"/>
              </w:rPr>
              <w:t xml:space="preserve">, </w:t>
            </w:r>
            <w:r w:rsidR="0027458C">
              <w:rPr>
                <w:rFonts w:ascii="Times New Roman" w:eastAsia="Open Sans" w:hAnsi="Times New Roman" w:cs="Times New Roman"/>
                <w:color w:val="424242"/>
                <w:szCs w:val="22"/>
              </w:rPr>
              <w:t>E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xcel</w:t>
            </w:r>
            <w:r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br/>
            </w:r>
          </w:p>
          <w:p w14:paraId="2F55FE60" w14:textId="7B909488" w:rsidR="007F167D" w:rsidRPr="009C58B0" w:rsidRDefault="007F167D" w:rsidP="00D32909">
            <w:pPr>
              <w:spacing w:after="11" w:line="251" w:lineRule="auto"/>
              <w:ind w:left="-4" w:right="134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</w:rPr>
              <w:t xml:space="preserve">   </w:t>
            </w:r>
            <w:r w:rsidRPr="009C58B0">
              <w:rPr>
                <w:rFonts w:ascii="Times New Roman" w:eastAsia="Open Sans" w:hAnsi="Times New Roman" w:cs="Times New Roman"/>
                <w:b/>
                <w:color w:val="424242"/>
                <w:sz w:val="22"/>
                <w:szCs w:val="22"/>
                <w:u w:val="single"/>
              </w:rPr>
              <w:t>CERTIFICATIONS</w:t>
            </w:r>
          </w:p>
          <w:p w14:paraId="7D93CF9F" w14:textId="400E3FE8" w:rsidR="007F167D" w:rsidRPr="009C58B0" w:rsidRDefault="003F50C6" w:rsidP="001D4E67">
            <w:pPr>
              <w:pStyle w:val="ListParagraph"/>
              <w:numPr>
                <w:ilvl w:val="0"/>
                <w:numId w:val="16"/>
              </w:numPr>
              <w:spacing w:after="50" w:line="251" w:lineRule="auto"/>
              <w:ind w:right="322"/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</w:pPr>
            <w:hyperlink r:id="rId20" w:history="1">
              <w:r w:rsidR="007F167D" w:rsidRPr="009C58B0">
                <w:rPr>
                  <w:rStyle w:val="Hyperlink"/>
                  <w:rFonts w:ascii="Times New Roman" w:eastAsia="Open Sans" w:hAnsi="Times New Roman" w:cs="Times New Roman"/>
                  <w:b/>
                  <w:caps w:val="0"/>
                  <w:szCs w:val="22"/>
                </w:rPr>
                <w:t>Data science professional certificate</w:t>
              </w:r>
            </w:hyperlink>
            <w:r w:rsidR="007F167D"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 -</w:t>
            </w:r>
            <w:r w:rsidR="001D4E67" w:rsidRPr="009C58B0">
              <w:rPr>
                <w:rFonts w:ascii="Times New Roman" w:eastAsia="Open Sans" w:hAnsi="Times New Roman" w:cs="Times New Roman"/>
                <w:b/>
                <w:color w:val="424242"/>
                <w:szCs w:val="22"/>
              </w:rPr>
              <w:t xml:space="preserve"> </w:t>
            </w:r>
            <w:r w:rsidR="001D4E67" w:rsidRPr="009C58B0">
              <w:rPr>
                <w:rFonts w:ascii="Times New Roman" w:eastAsia="Open Sans" w:hAnsi="Times New Roman" w:cs="Times New Roman"/>
                <w:caps w:val="0"/>
                <w:color w:val="424242"/>
                <w:szCs w:val="22"/>
              </w:rPr>
              <w:t>Coursera</w:t>
            </w:r>
          </w:p>
        </w:tc>
      </w:tr>
      <w:tr w:rsidR="007F167D" w:rsidRPr="009C58B0" w14:paraId="077EB807" w14:textId="77777777" w:rsidTr="002F7522">
        <w:trPr>
          <w:gridAfter w:val="1"/>
          <w:wAfter w:w="404" w:type="dxa"/>
          <w:trHeight w:val="529"/>
          <w:jc w:val="center"/>
        </w:trPr>
        <w:tc>
          <w:tcPr>
            <w:tcW w:w="6582" w:type="dxa"/>
            <w:gridSpan w:val="9"/>
            <w:vAlign w:val="bottom"/>
          </w:tcPr>
          <w:p w14:paraId="19C1F819" w14:textId="354B98BB" w:rsidR="007F167D" w:rsidRPr="009C58B0" w:rsidRDefault="00917F95" w:rsidP="00823233">
            <w:pPr>
              <w:pStyle w:val="Heading3"/>
              <w:rPr>
                <w:rFonts w:ascii="Times New Roman" w:hAnsi="Times New Roman" w:cs="Times New Roman"/>
              </w:rPr>
            </w:pPr>
            <w:r w:rsidRPr="009C58B0">
              <w:rPr>
                <w:rFonts w:ascii="Times New Roman" w:hAnsi="Times New Roman" w:cs="Times New Roman"/>
              </w:rPr>
              <w:t>Projects</w:t>
            </w:r>
          </w:p>
        </w:tc>
        <w:tc>
          <w:tcPr>
            <w:tcW w:w="42" w:type="dxa"/>
            <w:gridSpan w:val="2"/>
            <w:vMerge/>
            <w:vAlign w:val="center"/>
          </w:tcPr>
          <w:p w14:paraId="4157A60F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vMerge/>
            <w:shd w:val="clear" w:color="auto" w:fill="CADEE5" w:themeFill="background2"/>
            <w:vAlign w:val="center"/>
          </w:tcPr>
          <w:p w14:paraId="5A8A5228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04ADF3B1" w14:textId="77777777" w:rsidTr="002F7522">
        <w:trPr>
          <w:gridAfter w:val="1"/>
          <w:wAfter w:w="404" w:type="dxa"/>
          <w:trHeight w:val="529"/>
          <w:jc w:val="center"/>
        </w:trPr>
        <w:tc>
          <w:tcPr>
            <w:tcW w:w="6582" w:type="dxa"/>
            <w:gridSpan w:val="9"/>
          </w:tcPr>
          <w:p w14:paraId="2908213D" w14:textId="3D44A337" w:rsidR="007F167D" w:rsidRDefault="009C58B0" w:rsidP="00823233">
            <w:pPr>
              <w:pStyle w:val="Text"/>
              <w:rPr>
                <w:rFonts w:ascii="Times New Roman" w:eastAsia="Times New Roman" w:hAnsi="Times New Roman" w:cs="Times New Roman"/>
                <w:bCs/>
                <w:u w:val="single"/>
              </w:rPr>
            </w:pPr>
            <w:r w:rsidRPr="009C58B0">
              <w:rPr>
                <w:rFonts w:ascii="Times New Roman" w:hAnsi="Times New Roman" w:cs="Times New Roman"/>
              </w:rPr>
              <w:t xml:space="preserve">Capstone Project: </w:t>
            </w:r>
            <w:r w:rsidRPr="009C58B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</w:t>
            </w:r>
            <w:hyperlink r:id="rId21" w:history="1">
              <w:r w:rsidRPr="00886E02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 xml:space="preserve">Song Popularity prediction using External Song features and </w:t>
              </w:r>
              <w:proofErr w:type="spellStart"/>
              <w:r w:rsidRPr="00886E02">
                <w:rPr>
                  <w:rStyle w:val="Hyperlink"/>
                  <w:rFonts w:ascii="Times New Roman" w:eastAsia="Times New Roman" w:hAnsi="Times New Roman" w:cs="Times New Roman"/>
                  <w:bCs/>
                </w:rPr>
                <w:t>Metadata</w:t>
              </w:r>
            </w:hyperlink>
            <w:r w:rsidR="008050A7">
              <w:rPr>
                <w:rFonts w:ascii="Times New Roman" w:eastAsia="Times New Roman" w:hAnsi="Times New Roman" w:cs="Times New Roman"/>
                <w:bCs/>
                <w:u w:val="single"/>
              </w:rPr>
              <w:t>pp</w:t>
            </w:r>
            <w:proofErr w:type="spellEnd"/>
          </w:p>
          <w:p w14:paraId="0D363BDE" w14:textId="77777777" w:rsidR="004C3E03" w:rsidRPr="009C58B0" w:rsidRDefault="004C3E03" w:rsidP="00823233">
            <w:pPr>
              <w:pStyle w:val="Text"/>
              <w:rPr>
                <w:rFonts w:ascii="Times New Roman" w:hAnsi="Times New Roman" w:cs="Times New Roman"/>
              </w:rPr>
            </w:pPr>
          </w:p>
          <w:p w14:paraId="5CCDE0E3" w14:textId="4F0712B0" w:rsidR="007F167D" w:rsidRPr="009C58B0" w:rsidRDefault="000C305B" w:rsidP="00823233">
            <w:pPr>
              <w:pStyle w:val="Tex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Assessed whether it would be possible to predict the popularity of a particular song only from static characteristics of the song such as loudness, </w:t>
            </w:r>
            <w:proofErr w:type="spellStart"/>
            <w:r>
              <w:rPr>
                <w:rFonts w:ascii="Times New Roman" w:hAnsi="Times New Roman" w:cs="Times New Roman"/>
              </w:rPr>
              <w:t>acousticness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, liveness, </w:t>
            </w:r>
            <w:proofErr w:type="spellStart"/>
            <w:r>
              <w:rPr>
                <w:rFonts w:ascii="Times New Roman" w:hAnsi="Times New Roman" w:cs="Times New Roman"/>
              </w:rPr>
              <w:t>speechiness</w:t>
            </w:r>
            <w:proofErr w:type="spellEnd"/>
            <w:r>
              <w:rPr>
                <w:rFonts w:ascii="Times New Roman" w:hAnsi="Times New Roman" w:cs="Times New Roman"/>
              </w:rPr>
              <w:t>, tempo, etc.</w:t>
            </w:r>
          </w:p>
          <w:p w14:paraId="52DF005F" w14:textId="20FAB0AA" w:rsidR="007F167D" w:rsidRPr="009C58B0" w:rsidRDefault="006574A2" w:rsidP="00823233">
            <w:pPr>
              <w:pStyle w:val="Text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 and cleaned data, by imputing null values and outliers, so that various machine learning models can be fit to get the predictive insight from the data.</w:t>
            </w:r>
          </w:p>
          <w:p w14:paraId="6BF42A0E" w14:textId="7F89D3D4" w:rsidR="007F167D" w:rsidRPr="009C58B0" w:rsidRDefault="006574A2" w:rsidP="00823233">
            <w:pPr>
              <w:pStyle w:val="Dates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t xml:space="preserve">Performed Exploratory Data Analysis to </w:t>
            </w:r>
            <w:r w:rsidR="005C65DD"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t>gather information from data, such as distributions of individual features and their interactions with target variable, which will help in modeling step.</w:t>
            </w:r>
            <w:r w:rsidR="007F167D" w:rsidRPr="009C58B0">
              <w:rPr>
                <w:rFonts w:ascii="Times New Roman" w:hAnsi="Times New Roman" w:cs="Times New Roman"/>
                <w:b w:val="0"/>
                <w:color w:val="404040" w:themeColor="text1" w:themeTint="BF"/>
                <w:sz w:val="22"/>
              </w:rPr>
              <w:br/>
            </w:r>
            <w:r w:rsidR="007F167D" w:rsidRPr="009C58B0">
              <w:rPr>
                <w:rFonts w:ascii="Times New Roman" w:hAnsi="Times New Roman" w:cs="Times New Roman"/>
              </w:rPr>
              <w:t xml:space="preserve"> </w:t>
            </w:r>
          </w:p>
          <w:p w14:paraId="10FE38E6" w14:textId="0238951E" w:rsidR="007F167D" w:rsidRPr="009C58B0" w:rsidRDefault="000D4B06" w:rsidP="008D2152">
            <w:pPr>
              <w:pStyle w:val="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 3 Project: </w:t>
            </w:r>
            <w:hyperlink r:id="rId22" w:history="1"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Healthcare Analytics</w:t>
              </w:r>
              <w:r w:rsidR="008D2152" w:rsidRPr="008D2152">
                <w:rPr>
                  <w:rStyle w:val="Hyperlink"/>
                  <w:rFonts w:ascii="Times New Roman" w:hAnsi="Times New Roman" w:cs="Times New Roman"/>
                </w:rPr>
                <w:t xml:space="preserve"> -</w:t>
              </w:r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 xml:space="preserve"> Capacity Planning by predicting Patient </w:t>
              </w:r>
              <w:proofErr w:type="gramStart"/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LOS(</w:t>
              </w:r>
              <w:proofErr w:type="gramEnd"/>
              <w:r w:rsidR="00E621EB" w:rsidRPr="008D2152">
                <w:rPr>
                  <w:rStyle w:val="Hyperlink"/>
                  <w:rFonts w:ascii="Times New Roman" w:hAnsi="Times New Roman" w:cs="Times New Roman"/>
                </w:rPr>
                <w:t>Length of Stay)</w:t>
              </w:r>
            </w:hyperlink>
          </w:p>
          <w:p w14:paraId="3E35DAF9" w14:textId="24F43AA1" w:rsidR="007F167D" w:rsidRPr="009C58B0" w:rsidRDefault="00731AF3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Examined a big data </w:t>
            </w:r>
            <w:proofErr w:type="gramStart"/>
            <w:r>
              <w:rPr>
                <w:rFonts w:ascii="Times New Roman" w:hAnsi="Times New Roman" w:cs="Times New Roman"/>
              </w:rPr>
              <w:t>system(</w:t>
            </w:r>
            <w:proofErr w:type="gramEnd"/>
            <w:r>
              <w:rPr>
                <w:rFonts w:ascii="Times New Roman" w:hAnsi="Times New Roman" w:cs="Times New Roman"/>
              </w:rPr>
              <w:t xml:space="preserve">ARTEMIS) deployed at an actual medical facility and simulate it analytically using monte </w:t>
            </w:r>
            <w:proofErr w:type="spellStart"/>
            <w:r>
              <w:rPr>
                <w:rFonts w:ascii="Times New Roman" w:hAnsi="Times New Roman" w:cs="Times New Roman"/>
              </w:rPr>
              <w:t>carlo</w:t>
            </w:r>
            <w:proofErr w:type="spellEnd"/>
            <w:r>
              <w:rPr>
                <w:rFonts w:ascii="Times New Roman" w:hAnsi="Times New Roman" w:cs="Times New Roman"/>
              </w:rPr>
              <w:t xml:space="preserve"> simulation method.</w:t>
            </w:r>
          </w:p>
          <w:p w14:paraId="7A861F06" w14:textId="0518C804" w:rsidR="007F167D" w:rsidRPr="009C58B0" w:rsidRDefault="00731AF3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patient LOS</w:t>
            </w:r>
            <w:r w:rsidR="00C902B5">
              <w:rPr>
                <w:rFonts w:ascii="Times New Roman" w:hAnsi="Times New Roman" w:cs="Times New Roman"/>
              </w:rPr>
              <w:t>, from a similar dataset (MIMIC-2),</w:t>
            </w:r>
            <w:r>
              <w:rPr>
                <w:rFonts w:ascii="Times New Roman" w:hAnsi="Times New Roman" w:cs="Times New Roman"/>
              </w:rPr>
              <w:t xml:space="preserve"> as well as the factors affecting it, in order </w:t>
            </w:r>
            <w:proofErr w:type="gramStart"/>
            <w:r>
              <w:rPr>
                <w:rFonts w:ascii="Times New Roman" w:hAnsi="Times New Roman" w:cs="Times New Roman"/>
              </w:rPr>
              <w:t>to</w:t>
            </w:r>
            <w:r w:rsidR="00C902B5"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determine the required computational resources such as amount of storage, memory, computation power</w:t>
            </w:r>
            <w:r w:rsidR="00C902B5">
              <w:rPr>
                <w:rFonts w:ascii="Times New Roman" w:hAnsi="Times New Roman" w:cs="Times New Roman"/>
              </w:rPr>
              <w:t>, etc.</w:t>
            </w:r>
            <w:r>
              <w:rPr>
                <w:rFonts w:ascii="Times New Roman" w:hAnsi="Times New Roman" w:cs="Times New Roman"/>
              </w:rPr>
              <w:t xml:space="preserve"> used by the cloud system </w:t>
            </w:r>
            <w:r w:rsidR="00C902B5">
              <w:rPr>
                <w:rFonts w:ascii="Times New Roman" w:hAnsi="Times New Roman" w:cs="Times New Roman"/>
              </w:rPr>
              <w:t>deployed at</w:t>
            </w:r>
            <w:r>
              <w:rPr>
                <w:rFonts w:ascii="Times New Roman" w:hAnsi="Times New Roman" w:cs="Times New Roman"/>
              </w:rPr>
              <w:t xml:space="preserve"> the medical institution.</w:t>
            </w:r>
          </w:p>
          <w:p w14:paraId="36138BA7" w14:textId="40F11992" w:rsidR="007F167D" w:rsidRPr="009C58B0" w:rsidRDefault="00C902B5" w:rsidP="00823233">
            <w:pPr>
              <w:pStyle w:val="Text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addition, important performance </w:t>
            </w:r>
            <w:proofErr w:type="spellStart"/>
            <w:r>
              <w:rPr>
                <w:rFonts w:ascii="Times New Roman" w:hAnsi="Times New Roman" w:cs="Times New Roman"/>
              </w:rPr>
              <w:t>matrics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such as mean number of </w:t>
            </w:r>
            <w:proofErr w:type="gramStart"/>
            <w:r>
              <w:rPr>
                <w:rFonts w:ascii="Times New Roman" w:hAnsi="Times New Roman" w:cs="Times New Roman"/>
              </w:rPr>
              <w:t>patient</w:t>
            </w:r>
            <w:proofErr w:type="gramEnd"/>
            <w:r>
              <w:rPr>
                <w:rFonts w:ascii="Times New Roman" w:hAnsi="Times New Roman" w:cs="Times New Roman"/>
              </w:rPr>
              <w:t>, blocking probability and mean patient residence time are obtained.</w:t>
            </w:r>
          </w:p>
        </w:tc>
        <w:tc>
          <w:tcPr>
            <w:tcW w:w="42" w:type="dxa"/>
            <w:gridSpan w:val="2"/>
            <w:vMerge/>
            <w:vAlign w:val="center"/>
          </w:tcPr>
          <w:p w14:paraId="26E154B8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vMerge/>
            <w:shd w:val="clear" w:color="auto" w:fill="CADEE5" w:themeFill="background2"/>
            <w:vAlign w:val="center"/>
          </w:tcPr>
          <w:p w14:paraId="2D7BE286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  <w:tr w:rsidR="007F167D" w:rsidRPr="009C58B0" w14:paraId="104CE5B4" w14:textId="77777777" w:rsidTr="002F7522">
        <w:trPr>
          <w:gridAfter w:val="1"/>
          <w:wAfter w:w="404" w:type="dxa"/>
          <w:trHeight w:val="529"/>
          <w:jc w:val="center"/>
        </w:trPr>
        <w:tc>
          <w:tcPr>
            <w:tcW w:w="6582" w:type="dxa"/>
            <w:gridSpan w:val="9"/>
            <w:tcBorders>
              <w:bottom w:val="single" w:sz="4" w:space="0" w:color="auto"/>
            </w:tcBorders>
            <w:vAlign w:val="bottom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5695"/>
            </w:tblGrid>
            <w:tr w:rsidR="001D4E67" w:rsidRPr="009C58B0" w14:paraId="6B0C54C1" w14:textId="77777777" w:rsidTr="002F7522">
              <w:trPr>
                <w:trHeight w:val="70"/>
              </w:trPr>
              <w:tc>
                <w:tcPr>
                  <w:tcW w:w="5695" w:type="dxa"/>
                  <w:tcBorders>
                    <w:bottom w:val="single" w:sz="8" w:space="0" w:color="2C3B57" w:themeColor="text2"/>
                  </w:tcBorders>
                  <w:vAlign w:val="bottom"/>
                </w:tcPr>
                <w:p w14:paraId="035B9268" w14:textId="77777777" w:rsidR="001D4E67" w:rsidRPr="009C58B0" w:rsidRDefault="001D4E67" w:rsidP="0027458C">
                  <w:pPr>
                    <w:pStyle w:val="Heading3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</w:rPr>
                  </w:pPr>
                  <w:r w:rsidRPr="009C58B0">
                    <w:rPr>
                      <w:rFonts w:ascii="Times New Roman" w:hAnsi="Times New Roman" w:cs="Times New Roman"/>
                    </w:rPr>
                    <w:t xml:space="preserve">REFERENCES </w:t>
                  </w:r>
                </w:p>
              </w:tc>
            </w:tr>
          </w:tbl>
          <w:p w14:paraId="531C5A10" w14:textId="31624F19" w:rsidR="001D4E67" w:rsidRPr="009C58B0" w:rsidRDefault="00FB0635" w:rsidP="001D4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6"/>
              </w:rPr>
              <w:t xml:space="preserve">    </w:t>
            </w:r>
            <w:r w:rsidR="001D4E67" w:rsidRPr="009C58B0">
              <w:rPr>
                <w:rFonts w:ascii="Times New Roman" w:hAnsi="Times New Roman" w:cs="Times New Roman"/>
              </w:rPr>
              <w:t xml:space="preserve">Matt </w:t>
            </w:r>
            <w:proofErr w:type="spellStart"/>
            <w:r w:rsidR="001D4E67" w:rsidRPr="009C58B0">
              <w:rPr>
                <w:rFonts w:ascii="Times New Roman" w:hAnsi="Times New Roman" w:cs="Times New Roman"/>
              </w:rPr>
              <w:t>Mostofi</w:t>
            </w:r>
            <w:proofErr w:type="spellEnd"/>
            <w:r w:rsidR="001D4E67" w:rsidRPr="009C58B0">
              <w:rPr>
                <w:rFonts w:ascii="Times New Roman" w:hAnsi="Times New Roman" w:cs="Times New Roman"/>
              </w:rPr>
              <w:t>: Teaching instructor a</w:t>
            </w:r>
            <w:r w:rsidR="00B31A29">
              <w:rPr>
                <w:rFonts w:ascii="Times New Roman" w:hAnsi="Times New Roman" w:cs="Times New Roman"/>
              </w:rPr>
              <w:t>t</w:t>
            </w:r>
            <w:r w:rsidR="001D4E67" w:rsidRPr="009C58B0">
              <w:rPr>
                <w:rFonts w:ascii="Times New Roman" w:hAnsi="Times New Roman" w:cs="Times New Roman"/>
              </w:rPr>
              <w:t xml:space="preserve"> St. Clair college, Mississauga</w:t>
            </w:r>
          </w:p>
          <w:p w14:paraId="01B7EBA9" w14:textId="2D9F7E18" w:rsidR="001D4E67" w:rsidRPr="009C58B0" w:rsidRDefault="00FB0635" w:rsidP="001D4E67">
            <w:pPr>
              <w:rPr>
                <w:rFonts w:ascii="Times New Roman" w:hAnsi="Times New Roman" w:cs="Times New Roman"/>
              </w:rPr>
            </w:pPr>
            <w:r>
              <w:t xml:space="preserve">    </w:t>
            </w:r>
            <w:hyperlink r:id="rId23" w:history="1">
              <w:r w:rsidRPr="009B6636">
                <w:rPr>
                  <w:rStyle w:val="Hyperlink"/>
                  <w:rFonts w:ascii="Times New Roman" w:hAnsi="Times New Roman" w:cs="Times New Roman"/>
                </w:rPr>
                <w:t>matt.mostofi@canadaacumen.ca</w:t>
              </w:r>
            </w:hyperlink>
            <w:r w:rsidR="001D4E67" w:rsidRPr="009C58B0">
              <w:rPr>
                <w:rFonts w:ascii="Times New Roman" w:hAnsi="Times New Roman" w:cs="Times New Roman"/>
              </w:rPr>
              <w:br/>
            </w:r>
          </w:p>
          <w:p w14:paraId="07D86FB1" w14:textId="334A51A0" w:rsidR="001D4E67" w:rsidRPr="009C58B0" w:rsidRDefault="00FB0635" w:rsidP="001D4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D4E67" w:rsidRPr="009C58B0">
              <w:rPr>
                <w:rFonts w:ascii="Times New Roman" w:hAnsi="Times New Roman" w:cs="Times New Roman"/>
              </w:rPr>
              <w:t xml:space="preserve">Dr Sara </w:t>
            </w:r>
            <w:proofErr w:type="spellStart"/>
            <w:r w:rsidR="001D4E67" w:rsidRPr="009C58B0">
              <w:rPr>
                <w:rFonts w:ascii="Times New Roman" w:hAnsi="Times New Roman" w:cs="Times New Roman"/>
              </w:rPr>
              <w:t>Jodayree</w:t>
            </w:r>
            <w:proofErr w:type="spellEnd"/>
            <w:r w:rsidR="001D4E67" w:rsidRPr="009C58B0">
              <w:rPr>
                <w:rFonts w:ascii="Times New Roman" w:hAnsi="Times New Roman" w:cs="Times New Roman"/>
              </w:rPr>
              <w:t>: Teaching instructor a</w:t>
            </w:r>
            <w:r w:rsidR="00B31A29">
              <w:rPr>
                <w:rFonts w:ascii="Times New Roman" w:hAnsi="Times New Roman" w:cs="Times New Roman"/>
              </w:rPr>
              <w:t>t</w:t>
            </w:r>
            <w:r w:rsidR="001D4E67" w:rsidRPr="009C58B0">
              <w:rPr>
                <w:rFonts w:ascii="Times New Roman" w:hAnsi="Times New Roman" w:cs="Times New Roman"/>
              </w:rPr>
              <w:t xml:space="preserve"> St. Clair college, Mississauga</w:t>
            </w:r>
          </w:p>
          <w:p w14:paraId="206A8BF1" w14:textId="4A71C1D8" w:rsidR="001D4E67" w:rsidRPr="009C58B0" w:rsidRDefault="00FB0635" w:rsidP="00FB063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t xml:space="preserve">    </w:t>
            </w:r>
            <w:hyperlink r:id="rId24" w:history="1">
              <w:r w:rsidRPr="009B6636">
                <w:rPr>
                  <w:rStyle w:val="Hyperlink"/>
                  <w:rFonts w:ascii="Times New Roman" w:hAnsi="Times New Roman" w:cs="Times New Roman"/>
                </w:rPr>
                <w:t>Sara.jodayree@canadaacumen.ca</w:t>
              </w:r>
            </w:hyperlink>
          </w:p>
        </w:tc>
        <w:tc>
          <w:tcPr>
            <w:tcW w:w="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28770B2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94" w:type="dxa"/>
            <w:vMerge/>
            <w:tcBorders>
              <w:bottom w:val="single" w:sz="4" w:space="0" w:color="auto"/>
            </w:tcBorders>
            <w:shd w:val="clear" w:color="auto" w:fill="CADEE5" w:themeFill="background2"/>
            <w:vAlign w:val="center"/>
          </w:tcPr>
          <w:p w14:paraId="10FB35D5" w14:textId="77777777" w:rsidR="007F167D" w:rsidRPr="009C58B0" w:rsidRDefault="007F167D" w:rsidP="00823233">
            <w:pPr>
              <w:rPr>
                <w:rFonts w:ascii="Times New Roman" w:hAnsi="Times New Roman" w:cs="Times New Roman"/>
              </w:rPr>
            </w:pPr>
          </w:p>
        </w:tc>
      </w:tr>
    </w:tbl>
    <w:p w14:paraId="08375FDE" w14:textId="700311D4" w:rsidR="00EC298F" w:rsidRPr="009C58B0" w:rsidRDefault="00EC298F" w:rsidP="00BB12BA">
      <w:pPr>
        <w:rPr>
          <w:rFonts w:ascii="Times New Roman" w:hAnsi="Times New Roman" w:cs="Times New Roman"/>
        </w:rPr>
      </w:pPr>
    </w:p>
    <w:sectPr w:rsidR="00EC298F" w:rsidRPr="009C58B0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51F6C" w14:textId="77777777" w:rsidR="003F50C6" w:rsidRDefault="003F50C6" w:rsidP="00DF1CB4">
      <w:r>
        <w:separator/>
      </w:r>
    </w:p>
  </w:endnote>
  <w:endnote w:type="continuationSeparator" w:id="0">
    <w:p w14:paraId="1F6E14CD" w14:textId="77777777" w:rsidR="003F50C6" w:rsidRDefault="003F50C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15F8" w14:textId="77777777" w:rsidR="003F50C6" w:rsidRDefault="003F50C6" w:rsidP="00DF1CB4">
      <w:r>
        <w:separator/>
      </w:r>
    </w:p>
  </w:footnote>
  <w:footnote w:type="continuationSeparator" w:id="0">
    <w:p w14:paraId="5D01397D" w14:textId="77777777" w:rsidR="003F50C6" w:rsidRDefault="003F50C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C041B"/>
    <w:multiLevelType w:val="multilevel"/>
    <w:tmpl w:val="469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B2E76"/>
    <w:multiLevelType w:val="hybridMultilevel"/>
    <w:tmpl w:val="0428EBBC"/>
    <w:lvl w:ilvl="0" w:tplc="75747474">
      <w:start w:val="2"/>
      <w:numFmt w:val="bullet"/>
      <w:lvlText w:val="-"/>
      <w:lvlJc w:val="left"/>
      <w:pPr>
        <w:ind w:left="356" w:hanging="360"/>
      </w:pPr>
      <w:rPr>
        <w:rFonts w:ascii="Open Sans" w:eastAsia="Open Sans" w:hAnsi="Open Sans" w:cs="Open Sans" w:hint="default"/>
        <w:color w:val="424242"/>
        <w:sz w:val="24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13" w15:restartNumberingAfterBreak="0">
    <w:nsid w:val="66273969"/>
    <w:multiLevelType w:val="hybridMultilevel"/>
    <w:tmpl w:val="6BF638A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6D5F28D4"/>
    <w:multiLevelType w:val="hybridMultilevel"/>
    <w:tmpl w:val="FEC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243E9"/>
    <w:multiLevelType w:val="multilevel"/>
    <w:tmpl w:val="0C6E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066564">
    <w:abstractNumId w:val="0"/>
  </w:num>
  <w:num w:numId="2" w16cid:durableId="57097413">
    <w:abstractNumId w:val="1"/>
  </w:num>
  <w:num w:numId="3" w16cid:durableId="285703237">
    <w:abstractNumId w:val="2"/>
  </w:num>
  <w:num w:numId="4" w16cid:durableId="1682850551">
    <w:abstractNumId w:val="3"/>
  </w:num>
  <w:num w:numId="5" w16cid:durableId="1659991163">
    <w:abstractNumId w:val="8"/>
  </w:num>
  <w:num w:numId="6" w16cid:durableId="924729922">
    <w:abstractNumId w:val="4"/>
  </w:num>
  <w:num w:numId="7" w16cid:durableId="132871843">
    <w:abstractNumId w:val="5"/>
  </w:num>
  <w:num w:numId="8" w16cid:durableId="164592364">
    <w:abstractNumId w:val="6"/>
  </w:num>
  <w:num w:numId="9" w16cid:durableId="1676112782">
    <w:abstractNumId w:val="7"/>
  </w:num>
  <w:num w:numId="10" w16cid:durableId="1947886664">
    <w:abstractNumId w:val="9"/>
  </w:num>
  <w:num w:numId="11" w16cid:durableId="1480414741">
    <w:abstractNumId w:val="10"/>
  </w:num>
  <w:num w:numId="12" w16cid:durableId="269048701">
    <w:abstractNumId w:val="11"/>
  </w:num>
  <w:num w:numId="13" w16cid:durableId="1305159379">
    <w:abstractNumId w:val="15"/>
  </w:num>
  <w:num w:numId="14" w16cid:durableId="1774007636">
    <w:abstractNumId w:val="13"/>
  </w:num>
  <w:num w:numId="15" w16cid:durableId="1496261489">
    <w:abstractNumId w:val="14"/>
  </w:num>
  <w:num w:numId="16" w16cid:durableId="8628641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01"/>
    <w:rsid w:val="000033C6"/>
    <w:rsid w:val="00074E17"/>
    <w:rsid w:val="000C009F"/>
    <w:rsid w:val="000C305B"/>
    <w:rsid w:val="000D4B06"/>
    <w:rsid w:val="001728E6"/>
    <w:rsid w:val="00182963"/>
    <w:rsid w:val="00191D0C"/>
    <w:rsid w:val="001D4E67"/>
    <w:rsid w:val="001F56E4"/>
    <w:rsid w:val="00215EE1"/>
    <w:rsid w:val="00216741"/>
    <w:rsid w:val="0027458C"/>
    <w:rsid w:val="002A452D"/>
    <w:rsid w:val="002B73E2"/>
    <w:rsid w:val="002D3AB8"/>
    <w:rsid w:val="002F7522"/>
    <w:rsid w:val="00320271"/>
    <w:rsid w:val="00333AD1"/>
    <w:rsid w:val="003904A1"/>
    <w:rsid w:val="003A5396"/>
    <w:rsid w:val="003B07B6"/>
    <w:rsid w:val="003F2762"/>
    <w:rsid w:val="003F50C6"/>
    <w:rsid w:val="003F583B"/>
    <w:rsid w:val="00413477"/>
    <w:rsid w:val="0042084F"/>
    <w:rsid w:val="00440E73"/>
    <w:rsid w:val="00492409"/>
    <w:rsid w:val="004A3C7D"/>
    <w:rsid w:val="004A586E"/>
    <w:rsid w:val="004C3E03"/>
    <w:rsid w:val="004D2E60"/>
    <w:rsid w:val="004F5325"/>
    <w:rsid w:val="0052248A"/>
    <w:rsid w:val="00525FC6"/>
    <w:rsid w:val="00560EA0"/>
    <w:rsid w:val="005A56DC"/>
    <w:rsid w:val="005C65DD"/>
    <w:rsid w:val="005D0B4D"/>
    <w:rsid w:val="005E09DE"/>
    <w:rsid w:val="005F5561"/>
    <w:rsid w:val="00600DE7"/>
    <w:rsid w:val="00637520"/>
    <w:rsid w:val="006574A2"/>
    <w:rsid w:val="00680892"/>
    <w:rsid w:val="006C60E6"/>
    <w:rsid w:val="00714ECB"/>
    <w:rsid w:val="00731AF3"/>
    <w:rsid w:val="00770EF6"/>
    <w:rsid w:val="007B0B39"/>
    <w:rsid w:val="007F167D"/>
    <w:rsid w:val="008050A7"/>
    <w:rsid w:val="00823233"/>
    <w:rsid w:val="008318BC"/>
    <w:rsid w:val="00831A1A"/>
    <w:rsid w:val="008350A3"/>
    <w:rsid w:val="00886E02"/>
    <w:rsid w:val="008D2152"/>
    <w:rsid w:val="009109F2"/>
    <w:rsid w:val="009179B3"/>
    <w:rsid w:val="00917F95"/>
    <w:rsid w:val="0093684E"/>
    <w:rsid w:val="00947C87"/>
    <w:rsid w:val="00967DA5"/>
    <w:rsid w:val="009835F5"/>
    <w:rsid w:val="0099201A"/>
    <w:rsid w:val="009C58B0"/>
    <w:rsid w:val="009F0F31"/>
    <w:rsid w:val="00A00B7E"/>
    <w:rsid w:val="00A33A5E"/>
    <w:rsid w:val="00A467A5"/>
    <w:rsid w:val="00A520FA"/>
    <w:rsid w:val="00AB03FA"/>
    <w:rsid w:val="00AD0DDD"/>
    <w:rsid w:val="00AD6FA4"/>
    <w:rsid w:val="00AE07D1"/>
    <w:rsid w:val="00AE37E7"/>
    <w:rsid w:val="00B23FCD"/>
    <w:rsid w:val="00B31A29"/>
    <w:rsid w:val="00B40616"/>
    <w:rsid w:val="00B70D71"/>
    <w:rsid w:val="00B82BA2"/>
    <w:rsid w:val="00B8707E"/>
    <w:rsid w:val="00BB12BA"/>
    <w:rsid w:val="00BD789E"/>
    <w:rsid w:val="00C06519"/>
    <w:rsid w:val="00C63580"/>
    <w:rsid w:val="00C902B5"/>
    <w:rsid w:val="00CB035B"/>
    <w:rsid w:val="00CF223E"/>
    <w:rsid w:val="00D06709"/>
    <w:rsid w:val="00D16DD2"/>
    <w:rsid w:val="00D32909"/>
    <w:rsid w:val="00D73257"/>
    <w:rsid w:val="00D74C88"/>
    <w:rsid w:val="00DB26CD"/>
    <w:rsid w:val="00DB4186"/>
    <w:rsid w:val="00DE5D5E"/>
    <w:rsid w:val="00DF1CB4"/>
    <w:rsid w:val="00DF7E75"/>
    <w:rsid w:val="00E042DD"/>
    <w:rsid w:val="00E05AE4"/>
    <w:rsid w:val="00E14266"/>
    <w:rsid w:val="00E379E5"/>
    <w:rsid w:val="00E621EB"/>
    <w:rsid w:val="00E70208"/>
    <w:rsid w:val="00E75AE3"/>
    <w:rsid w:val="00E876CC"/>
    <w:rsid w:val="00E90E01"/>
    <w:rsid w:val="00EC298F"/>
    <w:rsid w:val="00ED291B"/>
    <w:rsid w:val="00ED6E46"/>
    <w:rsid w:val="00EE7A3A"/>
    <w:rsid w:val="00F375DC"/>
    <w:rsid w:val="00FA4DB0"/>
    <w:rsid w:val="00FB0635"/>
    <w:rsid w:val="00FC7DBB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A3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32909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rsid w:val="00E90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1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770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3398abhinav@gmail.com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bhinav3398/song-popularity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www.linkedin.com/in/abhinav-lakhani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credly.com/badges/00f0091b-d908-468e-a5c4-8856f085e9c1/linked_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Sara.jodayree@canadaacumen.c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mailto:matt.mostofi@canadaacumen.ca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abhinav339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abhinav3398/healthcare---capacity-planni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u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23332A13B4957A0294002FF9F8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59085-DC53-424B-9E0A-88F95A1A43D1}"/>
      </w:docPartPr>
      <w:docPartBody>
        <w:p w:rsidR="00B36D8C" w:rsidRDefault="00090BD8" w:rsidP="00090BD8">
          <w:pPr>
            <w:pStyle w:val="47123332A13B4957A0294002FF9F883C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2097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FF"/>
    <w:rsid w:val="0004695F"/>
    <w:rsid w:val="00090BD8"/>
    <w:rsid w:val="00147F45"/>
    <w:rsid w:val="00480068"/>
    <w:rsid w:val="00861CFF"/>
    <w:rsid w:val="00A54977"/>
    <w:rsid w:val="00B36D8C"/>
    <w:rsid w:val="00CB4D5D"/>
    <w:rsid w:val="00CD4B72"/>
    <w:rsid w:val="00E86AE8"/>
    <w:rsid w:val="00F565B1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47123332A13B4957A0294002FF9F883C">
    <w:name w:val="47123332A13B4957A0294002FF9F883C"/>
    <w:rsid w:val="00090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6E77AD-01DF-4391-96E7-2FF7B192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2022-04-12T06:08:00Z</dcterms:created>
  <dcterms:modified xsi:type="dcterms:W3CDTF">2022-04-12T06:09:00Z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