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Name"/>
        <w:tag w:val="Name"/>
        <w:id w:val="847757"/>
        <w:placeholder>
          <w:docPart w:val="EC140556A96040FFBE53F62E4168CAC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045D6F29" w14:textId="64252B7B" w:rsidR="0073077C" w:rsidRPr="008237C2" w:rsidRDefault="005C3C32" w:rsidP="0073077C">
          <w:pPr>
            <w:pStyle w:val="Address"/>
          </w:pPr>
          <w:r w:rsidRPr="005C3C32">
            <w:t>Abhinav Lakhani</w:t>
          </w:r>
        </w:p>
      </w:sdtContent>
    </w:sdt>
    <w:p w14:paraId="0F7E2E5F" w14:textId="57279D95" w:rsidR="00556ED3" w:rsidRDefault="005C3C32">
      <w:pPr>
        <w:pStyle w:val="Address"/>
      </w:pPr>
      <w:r w:rsidRPr="005C3C32">
        <w:t>Brampton, ON L6Y 2M4</w:t>
      </w:r>
    </w:p>
    <w:p w14:paraId="2ECE0B1B" w14:textId="2686DC4B" w:rsidR="005C3C32" w:rsidRDefault="005C3C32" w:rsidP="005C3C32">
      <w:pPr>
        <w:pStyle w:val="Address"/>
      </w:pPr>
      <w:r>
        <w:t>+1-226-975-4952</w:t>
      </w:r>
    </w:p>
    <w:p w14:paraId="363FE97E" w14:textId="39DEF0C3" w:rsidR="00556ED3" w:rsidRDefault="00D33FD2">
      <w:pPr>
        <w:pStyle w:val="Address"/>
      </w:pPr>
      <w:hyperlink r:id="rId9" w:history="1">
        <w:r w:rsidR="00791BF7" w:rsidRPr="00E224DA">
          <w:rPr>
            <w:rStyle w:val="Hyperlink"/>
          </w:rPr>
          <w:t>3398abhinav@gmail.com</w:t>
        </w:r>
      </w:hyperlink>
    </w:p>
    <w:p w14:paraId="733BEC43" w14:textId="1017F56A" w:rsidR="00791BF7" w:rsidRDefault="00791BF7">
      <w:pPr>
        <w:pStyle w:val="Address"/>
      </w:pPr>
      <w:r>
        <w:t>7</w:t>
      </w:r>
      <w:r w:rsidRPr="00791BF7">
        <w:rPr>
          <w:vertAlign w:val="superscript"/>
        </w:rPr>
        <w:t>th</w:t>
      </w:r>
      <w:r>
        <w:t xml:space="preserve"> </w:t>
      </w:r>
      <w:proofErr w:type="gramStart"/>
      <w:r>
        <w:t>May,</w:t>
      </w:r>
      <w:proofErr w:type="gramEnd"/>
      <w:r>
        <w:t xml:space="preserve"> 2022</w:t>
      </w:r>
    </w:p>
    <w:p w14:paraId="4CED5DFD" w14:textId="35DB2139" w:rsidR="0073077C" w:rsidRPr="008237C2" w:rsidRDefault="0073077C" w:rsidP="0073077C">
      <w:pPr>
        <w:pStyle w:val="Salutation"/>
      </w:pPr>
      <w:r w:rsidRPr="008237C2">
        <w:t xml:space="preserve">Dear </w:t>
      </w:r>
      <w:sdt>
        <w:sdtPr>
          <w:alias w:val="Name"/>
          <w:tag w:val="Name"/>
          <w:id w:val="847956"/>
          <w:placeholder>
            <w:docPart w:val="F9053CBB4A3A443B96F453214D49CE61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791BF7">
            <w:t>Hiring Manager</w:t>
          </w:r>
        </w:sdtContent>
      </w:sdt>
      <w:r w:rsidRPr="008237C2">
        <w:t>:</w:t>
      </w:r>
    </w:p>
    <w:p w14:paraId="2E79F3D8" w14:textId="6798A0BE" w:rsidR="005C3C32" w:rsidRDefault="005C3C32" w:rsidP="005C3C32">
      <w:r>
        <w:t xml:space="preserve">I am writing to express my interest in your posted opening for a new Data Scientist. Having recently graduated from St. Clair College of Arts and Technology, I possess a Graduate Certificate in Data Analytics </w:t>
      </w:r>
      <w:r w:rsidR="002A7D16">
        <w:t>f</w:t>
      </w:r>
      <w:r>
        <w:t>or Business. I am looking to apply my skills and abilities to a challenging, growth-oriented position with a leading company.</w:t>
      </w:r>
    </w:p>
    <w:p w14:paraId="01AF85E3" w14:textId="56A90262" w:rsidR="005C3C32" w:rsidRDefault="005C3C32" w:rsidP="005C3C32">
      <w:r>
        <w:t xml:space="preserve">My hands-on </w:t>
      </w:r>
      <w:r w:rsidR="00CA68C3">
        <w:t>knowledge</w:t>
      </w:r>
      <w:r>
        <w:t xml:space="preserve"> has allowed me to hone the development of my programming languages proficiency and statistical model development abilities to get relevant insights from data according to business requirements. I am eager for the opportunity to learn from and contribute to your team by applying my problem-solving, analytical thinking and collaboration skills.</w:t>
      </w:r>
    </w:p>
    <w:p w14:paraId="45B00951" w14:textId="557D02A8" w:rsidR="005C3C32" w:rsidRDefault="005C3C32" w:rsidP="005C3C32">
      <w:r>
        <w:t xml:space="preserve">My focus, as an aspiring professional, is to utilize my skills in data </w:t>
      </w:r>
      <w:r w:rsidR="0039316A">
        <w:t>analytics</w:t>
      </w:r>
      <w:r>
        <w:t xml:space="preserve">, making a positive impact on the overall organization. I enjoy compiling, </w:t>
      </w:r>
      <w:r w:rsidR="00791BF7">
        <w:t>organizing,</w:t>
      </w:r>
      <w:r>
        <w:t xml:space="preserve"> and analyzing data, working in groups, and building </w:t>
      </w:r>
      <w:r w:rsidR="0039316A">
        <w:t xml:space="preserve">state of the art computationally efficient </w:t>
      </w:r>
      <w:r>
        <w:t xml:space="preserve">machine learning models. I believe these skills will be valuable in </w:t>
      </w:r>
      <w:r w:rsidR="0039316A">
        <w:t>my</w:t>
      </w:r>
      <w:r>
        <w:t xml:space="preserve"> role</w:t>
      </w:r>
      <w:r w:rsidR="0039316A">
        <w:t xml:space="preserve"> at your organization</w:t>
      </w:r>
      <w:r>
        <w:t>.</w:t>
      </w:r>
    </w:p>
    <w:p w14:paraId="0D623695" w14:textId="77777777" w:rsidR="005C3C32" w:rsidRDefault="005C3C32" w:rsidP="005C3C32">
      <w:r>
        <w:t>Please review my enclosed resume for additional details. I look forward to hearing from you. Thank you for your time and consideration.</w:t>
      </w:r>
    </w:p>
    <w:p w14:paraId="5442CF92" w14:textId="0BD4A78E" w:rsidR="0073077C" w:rsidRPr="00951A28" w:rsidRDefault="005C3C32" w:rsidP="005C3C32">
      <w:r>
        <w:t>Please contact me if you would like to schedule an interview or have any questions about my skills or experience.</w:t>
      </w:r>
    </w:p>
    <w:p w14:paraId="1FB0C775" w14:textId="526FFCC8" w:rsidR="00170877" w:rsidRPr="00170877" w:rsidRDefault="0073077C" w:rsidP="00170877">
      <w:pPr>
        <w:pStyle w:val="Closing"/>
      </w:pPr>
      <w:r w:rsidRPr="008237C2">
        <w:t>Sincerely,</w:t>
      </w:r>
    </w:p>
    <w:sdt>
      <w:sdtPr>
        <w:alias w:val="Name"/>
        <w:tag w:val="Name"/>
        <w:id w:val="848132"/>
        <w:placeholder>
          <w:docPart w:val="D3C4BB4077684254A906735F7D67936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Content>
        <w:p w14:paraId="073BC22D" w14:textId="52D7D115" w:rsidR="0073077C" w:rsidRDefault="0073077C" w:rsidP="00170877">
          <w:pPr>
            <w:pStyle w:val="Signature"/>
          </w:pPr>
          <w:r>
            <w:t>Abhinav Lakhani</w:t>
          </w:r>
        </w:p>
      </w:sdtContent>
    </w:sdt>
    <w:sectPr w:rsidR="0073077C">
      <w:headerReference w:type="default" r:id="rId10"/>
      <w:pgSz w:w="12240" w:h="15840" w:code="1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E4707" w14:textId="77777777" w:rsidR="00D33FD2" w:rsidRDefault="00D33FD2">
      <w:r>
        <w:separator/>
      </w:r>
    </w:p>
  </w:endnote>
  <w:endnote w:type="continuationSeparator" w:id="0">
    <w:p w14:paraId="0997AC06" w14:textId="77777777" w:rsidR="00D33FD2" w:rsidRDefault="00D33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05172" w14:textId="77777777" w:rsidR="00D33FD2" w:rsidRDefault="00D33FD2">
      <w:r>
        <w:separator/>
      </w:r>
    </w:p>
  </w:footnote>
  <w:footnote w:type="continuationSeparator" w:id="0">
    <w:p w14:paraId="2AF07ECB" w14:textId="77777777" w:rsidR="00D33FD2" w:rsidRDefault="00D33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ame"/>
      <w:tag w:val="Name"/>
      <w:id w:val="-249427150"/>
      <w:dataBinding w:prefixMappings="xmlns:ns0='http://schemas.microsoft.com/office/2006/coverPageProps' " w:xpath="/ns0:CoverPageProperties[1]/ns0:CompanyAddress[1]" w:storeItemID="{55AF091B-3C7A-41E3-B477-F2FDAA23CFDA}"/>
      <w15:appearance w15:val="hidden"/>
      <w:text w:multiLine="1"/>
    </w:sdtPr>
    <w:sdtEndPr/>
    <w:sdtContent>
      <w:p w14:paraId="35BEFA1A" w14:textId="0BEFC0D5" w:rsidR="0073077C" w:rsidRDefault="00791BF7" w:rsidP="0073077C">
        <w:pPr>
          <w:pStyle w:val="Header"/>
        </w:pPr>
        <w:r>
          <w:t>Hiring Manager</w:t>
        </w:r>
      </w:p>
    </w:sdtContent>
  </w:sdt>
  <w:sdt>
    <w:sdtPr>
      <w:alias w:val="Date"/>
      <w:tag w:val="Date"/>
      <w:id w:val="848142"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15:appearance w15:val="hidden"/>
      <w:text/>
    </w:sdtPr>
    <w:sdtEndPr/>
    <w:sdtContent>
      <w:p w14:paraId="7A8D819F" w14:textId="7CFE58FB" w:rsidR="0073077C" w:rsidRDefault="00CA68C3" w:rsidP="0073077C">
        <w:pPr>
          <w:pStyle w:val="Header"/>
        </w:pPr>
        <w:r>
          <w:t>April 29, 2022</w:t>
        </w:r>
      </w:p>
    </w:sdtContent>
  </w:sdt>
  <w:p w14:paraId="21B2AA39" w14:textId="77777777" w:rsidR="00556ED3" w:rsidRDefault="00D5045F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F78DF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429F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CE2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6EA0A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A8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518D0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6630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1E60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7E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C8E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0ED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976AE1"/>
    <w:multiLevelType w:val="hybridMultilevel"/>
    <w:tmpl w:val="1FA66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6E"/>
    <w:multiLevelType w:val="hybridMultilevel"/>
    <w:tmpl w:val="EAD0F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15F68"/>
    <w:multiLevelType w:val="hybridMultilevel"/>
    <w:tmpl w:val="EA069DB8"/>
    <w:lvl w:ilvl="0" w:tplc="FD7C0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40740881">
    <w:abstractNumId w:val="10"/>
  </w:num>
  <w:num w:numId="2" w16cid:durableId="2065323134">
    <w:abstractNumId w:val="11"/>
  </w:num>
  <w:num w:numId="3" w16cid:durableId="612254098">
    <w:abstractNumId w:val="9"/>
  </w:num>
  <w:num w:numId="4" w16cid:durableId="451557902">
    <w:abstractNumId w:val="7"/>
  </w:num>
  <w:num w:numId="5" w16cid:durableId="961771025">
    <w:abstractNumId w:val="6"/>
  </w:num>
  <w:num w:numId="6" w16cid:durableId="1282493062">
    <w:abstractNumId w:val="5"/>
  </w:num>
  <w:num w:numId="7" w16cid:durableId="1256937853">
    <w:abstractNumId w:val="4"/>
  </w:num>
  <w:num w:numId="8" w16cid:durableId="996688973">
    <w:abstractNumId w:val="8"/>
  </w:num>
  <w:num w:numId="9" w16cid:durableId="1023478676">
    <w:abstractNumId w:val="3"/>
  </w:num>
  <w:num w:numId="10" w16cid:durableId="1158111247">
    <w:abstractNumId w:val="2"/>
  </w:num>
  <w:num w:numId="11" w16cid:durableId="7024907">
    <w:abstractNumId w:val="1"/>
  </w:num>
  <w:num w:numId="12" w16cid:durableId="200829013">
    <w:abstractNumId w:val="0"/>
  </w:num>
  <w:num w:numId="13" w16cid:durableId="6760344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32"/>
    <w:rsid w:val="00095AC4"/>
    <w:rsid w:val="00121E60"/>
    <w:rsid w:val="00170877"/>
    <w:rsid w:val="002A0912"/>
    <w:rsid w:val="002A7D16"/>
    <w:rsid w:val="002E17E8"/>
    <w:rsid w:val="00342557"/>
    <w:rsid w:val="0039316A"/>
    <w:rsid w:val="003D4B68"/>
    <w:rsid w:val="00447474"/>
    <w:rsid w:val="00556ED3"/>
    <w:rsid w:val="005C3C32"/>
    <w:rsid w:val="0073077C"/>
    <w:rsid w:val="00791BF7"/>
    <w:rsid w:val="00805C12"/>
    <w:rsid w:val="0085425B"/>
    <w:rsid w:val="00873D97"/>
    <w:rsid w:val="008E1A2C"/>
    <w:rsid w:val="00971BA0"/>
    <w:rsid w:val="009B5B37"/>
    <w:rsid w:val="00AA4C8A"/>
    <w:rsid w:val="00BF2298"/>
    <w:rsid w:val="00C3466E"/>
    <w:rsid w:val="00CA68C3"/>
    <w:rsid w:val="00CF78DF"/>
    <w:rsid w:val="00D33FD2"/>
    <w:rsid w:val="00D5045F"/>
    <w:rsid w:val="00DB60E7"/>
    <w:rsid w:val="00E75311"/>
    <w:rsid w:val="00E76988"/>
    <w:rsid w:val="00FB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ebeea,#d5daf3"/>
    </o:shapedefaults>
    <o:shapelayout v:ext="edit">
      <o:idmap v:ext="edit" data="2"/>
    </o:shapelayout>
  </w:shapeDefaults>
  <w:decimalSymbol w:val="."/>
  <w:listSeparator w:val=","/>
  <w14:docId w14:val="798AC257"/>
  <w15:docId w15:val="{63E7B620-E2D3-4C23-B32D-7618977A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60E7"/>
  </w:style>
  <w:style w:type="paragraph" w:styleId="Heading1">
    <w:name w:val="heading 1"/>
    <w:basedOn w:val="Normal"/>
    <w:next w:val="Normal"/>
    <w:uiPriority w:val="9"/>
    <w:qFormat/>
    <w:pPr>
      <w:spacing w:before="1200" w:after="400"/>
      <w:outlineLvl w:val="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table" w:styleId="TableGrid">
    <w:name w:val="Table Grid"/>
    <w:basedOn w:val="TableNormal"/>
    <w:semiHidden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link w:val="BodyChar"/>
    <w:semiHidden/>
    <w:unhideWhenUsed/>
    <w:pPr>
      <w:spacing w:after="200"/>
    </w:pPr>
  </w:style>
  <w:style w:type="paragraph" w:customStyle="1" w:styleId="Address">
    <w:name w:val="Address"/>
    <w:basedOn w:val="Normal"/>
    <w:uiPriority w:val="1"/>
    <w:qFormat/>
    <w:pPr>
      <w:spacing w:after="0" w:line="240" w:lineRule="auto"/>
    </w:pPr>
  </w:style>
  <w:style w:type="paragraph" w:styleId="Salutation">
    <w:name w:val="Salutation"/>
    <w:basedOn w:val="Normal"/>
    <w:next w:val="Normal"/>
    <w:link w:val="SalutationChar"/>
    <w:uiPriority w:val="3"/>
    <w:qFormat/>
    <w:pPr>
      <w:spacing w:before="400" w:after="200"/>
    </w:pPr>
  </w:style>
  <w:style w:type="paragraph" w:styleId="Closing">
    <w:name w:val="Closing"/>
    <w:basedOn w:val="Normal"/>
    <w:next w:val="Signature"/>
    <w:link w:val="ClosingChar"/>
    <w:uiPriority w:val="4"/>
    <w:qFormat/>
    <w:pPr>
      <w:spacing w:before="400" w:after="1000"/>
    </w:pPr>
  </w:style>
  <w:style w:type="paragraph" w:styleId="Signature">
    <w:name w:val="Signature"/>
    <w:basedOn w:val="Normal"/>
    <w:link w:val="SignatureChar"/>
    <w:uiPriority w:val="4"/>
    <w:qFormat/>
  </w:style>
  <w:style w:type="paragraph" w:styleId="Header">
    <w:name w:val="header"/>
    <w:basedOn w:val="Normal"/>
    <w:link w:val="HeaderChar"/>
    <w:uiPriority w:val="99"/>
    <w:unhideWhenUsed/>
    <w:pPr>
      <w:contextualSpacing/>
    </w:pPr>
  </w:style>
  <w:style w:type="character" w:customStyle="1" w:styleId="BodyChar">
    <w:name w:val="Body Char"/>
    <w:basedOn w:val="DefaultParagraphFont"/>
    <w:link w:val="Body"/>
    <w:semiHidden/>
    <w:rPr>
      <w:rFonts w:asciiTheme="minorHAnsi" w:hAnsiTheme="minorHAnsi"/>
      <w:spacing w:val="4"/>
      <w:sz w:val="17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425B"/>
  </w:style>
  <w:style w:type="character" w:customStyle="1" w:styleId="SalutationChar">
    <w:name w:val="Salutation Char"/>
    <w:basedOn w:val="DefaultParagraphFont"/>
    <w:link w:val="Salutation"/>
    <w:uiPriority w:val="3"/>
    <w:rsid w:val="0085425B"/>
  </w:style>
  <w:style w:type="paragraph" w:styleId="Date">
    <w:name w:val="Date"/>
    <w:basedOn w:val="Normal"/>
    <w:next w:val="Address"/>
    <w:link w:val="DateChar"/>
    <w:uiPriority w:val="2"/>
    <w:qFormat/>
    <w:rsid w:val="009B5B37"/>
    <w:pPr>
      <w:spacing w:before="240"/>
    </w:pPr>
  </w:style>
  <w:style w:type="character" w:customStyle="1" w:styleId="DateChar">
    <w:name w:val="Date Char"/>
    <w:basedOn w:val="DefaultParagraphFont"/>
    <w:link w:val="Date"/>
    <w:uiPriority w:val="2"/>
    <w:rsid w:val="009B5B37"/>
  </w:style>
  <w:style w:type="character" w:customStyle="1" w:styleId="ClosingChar">
    <w:name w:val="Closing Char"/>
    <w:basedOn w:val="DefaultParagraphFont"/>
    <w:link w:val="Closing"/>
    <w:uiPriority w:val="4"/>
    <w:rsid w:val="008E1A2C"/>
  </w:style>
  <w:style w:type="character" w:customStyle="1" w:styleId="SignatureChar">
    <w:name w:val="Signature Char"/>
    <w:basedOn w:val="DefaultParagraphFont"/>
    <w:link w:val="Signature"/>
    <w:uiPriority w:val="4"/>
    <w:rsid w:val="0085425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342557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557"/>
  </w:style>
  <w:style w:type="character" w:styleId="Hyperlink">
    <w:name w:val="Hyperlink"/>
    <w:basedOn w:val="DefaultParagraphFont"/>
    <w:unhideWhenUsed/>
    <w:rsid w:val="005C3C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3398abhinav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u\AppData\Roaming\Microsoft\Templates\Resume%20cover%20letter%20when%20referre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140556A96040FFBE53F62E4168C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DCAD4-BE55-4EDE-93BE-4F28FC5F292B}"/>
      </w:docPartPr>
      <w:docPartBody>
        <w:p w:rsidR="00622F20" w:rsidRDefault="0013109A">
          <w:pPr>
            <w:pStyle w:val="EC140556A96040FFBE53F62E4168CACF"/>
          </w:pPr>
          <w:r>
            <w:t>Your Name</w:t>
          </w:r>
        </w:p>
      </w:docPartBody>
    </w:docPart>
    <w:docPart>
      <w:docPartPr>
        <w:name w:val="F9053CBB4A3A443B96F453214D49C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9A27-9AD2-411D-BE67-5F706582DC08}"/>
      </w:docPartPr>
      <w:docPartBody>
        <w:p w:rsidR="00622F20" w:rsidRDefault="0013109A">
          <w:pPr>
            <w:pStyle w:val="F9053CBB4A3A443B96F453214D49CE61"/>
          </w:pPr>
          <w:r>
            <w:t>Recipient Name</w:t>
          </w:r>
        </w:p>
      </w:docPartBody>
    </w:docPart>
    <w:docPart>
      <w:docPartPr>
        <w:name w:val="D3C4BB4077684254A906735F7D679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E4447-7ABC-4FA5-8417-B55AAFD14838}"/>
      </w:docPartPr>
      <w:docPartBody>
        <w:p w:rsidR="00622F20" w:rsidRDefault="0013109A">
          <w:pPr>
            <w:pStyle w:val="D3C4BB4077684254A906735F7D67936C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9A"/>
    <w:rsid w:val="0013109A"/>
    <w:rsid w:val="00622F20"/>
    <w:rsid w:val="00974262"/>
    <w:rsid w:val="00AE481D"/>
    <w:rsid w:val="00F5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140556A96040FFBE53F62E4168CACF">
    <w:name w:val="EC140556A96040FFBE53F62E4168CACF"/>
  </w:style>
  <w:style w:type="paragraph" w:customStyle="1" w:styleId="F9053CBB4A3A443B96F453214D49CE61">
    <w:name w:val="F9053CBB4A3A443B96F453214D49CE6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3C4BB4077684254A906735F7D67936C">
    <w:name w:val="D3C4BB4077684254A906735F7D6793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Hiring Manager</CompanyAddress>
  <CompanyPhone/>
  <CompanyFax/>
  <CompanyEmail>Lifeworks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C2779F-4E3D-424F-BE46-9BBBB04F54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cover letter when referred.dotx</Template>
  <TotalTime>44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Abhinav Lakhani</dc:subject>
  <dc:creator>abhinav lakhani</dc:creator>
  <cp:keywords/>
  <cp:lastModifiedBy>Abhinav Sanjaybhai Lakhani</cp:lastModifiedBy>
  <cp:revision>9</cp:revision>
  <cp:lastPrinted>2004-04-02T18:06:00Z</cp:lastPrinted>
  <dcterms:created xsi:type="dcterms:W3CDTF">2022-04-29T03:04:00Z</dcterms:created>
  <dcterms:modified xsi:type="dcterms:W3CDTF">2022-06-06T15:55:00Z</dcterms:modified>
  <cp:category>April 29, 2022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TC060914441033</vt:lpwstr>
  </property>
</Properties>
</file>